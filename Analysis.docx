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7EA" w:rsidRPr="00042934" w:rsidRDefault="00042934" w:rsidP="00042934">
      <w:pPr>
        <w:rPr>
          <w:rFonts w:ascii="Arial" w:hAnsi="Arial" w:cs="Arial"/>
          <w:color w:val="262626" w:themeColor="text1" w:themeTint="D9"/>
          <w:sz w:val="36"/>
          <w:u w:val="single"/>
        </w:rPr>
      </w:pPr>
      <w:bookmarkStart w:id="0" w:name="_GoBack"/>
      <w:bookmarkEnd w:id="0"/>
      <w:r w:rsidRPr="00042934">
        <w:rPr>
          <w:rFonts w:ascii="Arial" w:hAnsi="Arial" w:cs="Arial"/>
          <w:color w:val="262626" w:themeColor="text1" w:themeTint="D9"/>
          <w:sz w:val="36"/>
          <w:u w:val="single"/>
        </w:rPr>
        <w:t>Analysis</w:t>
      </w:r>
    </w:p>
    <w:p w:rsidR="00042934" w:rsidRDefault="00042934" w:rsidP="00042934">
      <w:pPr>
        <w:rPr>
          <w:rFonts w:ascii="Arial" w:hAnsi="Arial" w:cs="Arial"/>
          <w:color w:val="262626" w:themeColor="text1" w:themeTint="D9"/>
          <w:sz w:val="32"/>
          <w:u w:val="single"/>
        </w:rPr>
      </w:pP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Default="00042934" w:rsidP="00042934">
      <w:pPr>
        <w:rPr>
          <w:rFonts w:eastAsiaTheme="majorEastAsia"/>
        </w:rPr>
      </w:pPr>
    </w:p>
    <w:p w:rsidR="00042934" w:rsidRPr="00042934" w:rsidRDefault="00042934" w:rsidP="00042934">
      <w:pPr>
        <w:rPr>
          <w:rFonts w:eastAsiaTheme="majorEastAsia"/>
        </w:rPr>
      </w:pPr>
    </w:p>
    <w:p w:rsidR="00042934" w:rsidRDefault="00042934" w:rsidP="00042934">
      <w:pPr>
        <w:pStyle w:val="Project-Subheading"/>
      </w:pPr>
      <w:r>
        <w:t>Problem Identification</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Pr>
        <w:pStyle w:val="Project-Subheading"/>
      </w:pPr>
      <w:r>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Default="003E7758" w:rsidP="003E7758">
      <w:pPr>
        <w:pStyle w:val="Project-Mini-Subheading"/>
      </w:pPr>
      <w:r>
        <w:t>1 – Spotify:</w:t>
      </w:r>
    </w:p>
    <w:p w:rsidR="003E7758" w:rsidRDefault="003E7758" w:rsidP="003E7758">
      <w:pPr>
        <w:pStyle w:val="ProjectMainText"/>
      </w:pPr>
    </w:p>
    <w:p w:rsidR="003E7758" w:rsidRPr="003E7758" w:rsidRDefault="003E7758" w:rsidP="003E7758">
      <w:pPr>
        <w:pStyle w:val="ProjectMainText"/>
      </w:pPr>
      <w:r>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generated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D92A98" w:rsidP="003E7758">
      <w:pPr>
        <w:pStyle w:val="ProjectMainText"/>
      </w:pPr>
      <w:r>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5F44AF" w:rsidP="003E7758">
      <w:pPr>
        <w:pStyle w:val="ProjectMainText"/>
      </w:pPr>
      <w:r>
        <w:t xml:space="preserve">All of these applications are free to download </w:t>
      </w:r>
      <w:r w:rsidR="009C4061">
        <w:t xml:space="preserve">and use, but Spotify offer a Premium subscription based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7B20F8" w:rsidP="003E7758">
      <w:pPr>
        <w:pStyle w:val="ProjectMainText"/>
      </w:pPr>
    </w:p>
    <w:p w:rsidR="007B20F8" w:rsidRDefault="007B20F8" w:rsidP="003E7758">
      <w:pPr>
        <w:pStyle w:val="ProjectMainText"/>
      </w:pPr>
      <w:r>
        <w:t xml:space="preserve">Spotify have a very advanced method of recommendation that takes into account multiple different ways of matching songs and then converge </w:t>
      </w:r>
      <w:r w:rsidR="006B052B">
        <w:t>these into a verdict on whether or not the user will like them.</w:t>
      </w:r>
    </w:p>
    <w:p w:rsidR="007B20F8" w:rsidRDefault="007B20F8" w:rsidP="003E7758">
      <w:pPr>
        <w:pStyle w:val="ProjectMainText"/>
      </w:pP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EF585E" w:rsidP="007B20F8">
      <w:pPr>
        <w:pStyle w:val="Project-Sources"/>
      </w:pPr>
      <w:hyperlink r:id="rId5" w:history="1">
        <w:r w:rsidR="007B20F8" w:rsidRPr="002B4332">
          <w:rPr>
            <w:rStyle w:val="Hyperlink"/>
          </w:rPr>
          <w:t>https://medium.com/s/story/spotifys-discover-weekly-how-machine-learning-finds-your-new-music-19a41ab76efe</w:t>
        </w:r>
      </w:hyperlink>
    </w:p>
    <w:p w:rsidR="007B20F8" w:rsidRDefault="00EF585E" w:rsidP="007B20F8">
      <w:pPr>
        <w:pStyle w:val="Project-Sources"/>
      </w:pPr>
      <w:hyperlink r:id="rId6" w:history="1">
        <w:r w:rsidR="007B20F8" w:rsidRPr="002B4332">
          <w:rPr>
            <w:rStyle w:val="Hyperlink"/>
          </w:rPr>
          <w:t>https://support.spotify.com/is/using_spotify/the_basics/what-is-spotify/</w:t>
        </w:r>
      </w:hyperlink>
    </w:p>
    <w:p w:rsidR="007B20F8" w:rsidRPr="007B20F8" w:rsidRDefault="007B20F8" w:rsidP="003E7758">
      <w:pPr>
        <w:pStyle w:val="ProjectMainText"/>
        <w:rPr>
          <w:i/>
          <w:sz w:val="18"/>
        </w:rPr>
      </w:pPr>
    </w:p>
    <w:p w:rsidR="003E7758" w:rsidRPr="003E7758" w:rsidRDefault="003E7758" w:rsidP="003E7758">
      <w:pPr>
        <w:pStyle w:val="ProjectMainText"/>
      </w:pPr>
    </w:p>
    <w:p w:rsidR="003E7758" w:rsidRDefault="00925876" w:rsidP="00925876">
      <w:pPr>
        <w:pStyle w:val="Project-Mini-Subheading"/>
      </w:pPr>
      <w:r>
        <w:t>2 – Gnoosic:</w:t>
      </w:r>
    </w:p>
    <w:p w:rsidR="00925876" w:rsidRDefault="00925876" w:rsidP="00925876">
      <w:pPr>
        <w:pStyle w:val="ProjectMainText"/>
      </w:pPr>
    </w:p>
    <w:p w:rsidR="00925876" w:rsidRDefault="009E0C16" w:rsidP="00925876">
      <w:pPr>
        <w:pStyle w:val="ProjectMainText"/>
      </w:pPr>
      <w:proofErr w:type="spellStart"/>
      <w:r>
        <w:t>Gnoosic</w:t>
      </w:r>
      <w:proofErr w:type="spellEnd"/>
      <w:r>
        <w:t xml:space="preserve">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3B41B1" w:rsidRPr="00925876" w:rsidRDefault="00FC013F" w:rsidP="00925876">
      <w:pPr>
        <w:pStyle w:val="ProjectMainText"/>
      </w:pPr>
      <w:r>
        <w:t>In comparison to Spotify it does not have as many features due to it being a simple recommendation site and not having the streaming functionality</w:t>
      </w:r>
      <w:r w:rsidR="004E628B">
        <w:t>.</w:t>
      </w:r>
    </w:p>
    <w:p w:rsidR="00925876" w:rsidRDefault="00925876" w:rsidP="005C7F56">
      <w:pPr>
        <w:pStyle w:val="ProjectMainText"/>
        <w:rPr>
          <w:noProof/>
          <w:lang w:eastAsia="en-GB"/>
        </w:rPr>
      </w:pPr>
    </w:p>
    <w:p w:rsidR="003E7758" w:rsidRDefault="009E1C17" w:rsidP="003E7758">
      <w:r>
        <w:rPr>
          <w:noProof/>
          <w:lang w:eastAsia="en-GB"/>
        </w:rPr>
        <w:drawing>
          <wp:anchor distT="0" distB="0" distL="114300" distR="114300" simplePos="0" relativeHeight="251658240" behindDoc="1" locked="0" layoutInCell="1" allowOverlap="1">
            <wp:simplePos x="0" y="0"/>
            <wp:positionH relativeFrom="margin">
              <wp:posOffset>728345</wp:posOffset>
            </wp:positionH>
            <wp:positionV relativeFrom="paragraph">
              <wp:posOffset>92710</wp:posOffset>
            </wp:positionV>
            <wp:extent cx="3538220" cy="1892300"/>
            <wp:effectExtent l="0" t="0" r="5080" b="0"/>
            <wp:wrapTight wrapText="bothSides">
              <wp:wrapPolygon edited="0">
                <wp:start x="0" y="0"/>
                <wp:lineTo x="0" y="21310"/>
                <wp:lineTo x="21515" y="21310"/>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900" t="13722" r="5200" b="23821"/>
                    <a:stretch/>
                  </pic:blipFill>
                  <pic:spPr bwMode="auto">
                    <a:xfrm>
                      <a:off x="0" y="0"/>
                      <a:ext cx="3538220" cy="189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7F5EB7" w:rsidRDefault="007F5EB7" w:rsidP="003E7758"/>
    <w:p w:rsidR="007F5EB7" w:rsidRDefault="007F5EB7" w:rsidP="003E7758"/>
    <w:p w:rsidR="003E7758" w:rsidRDefault="003E7758" w:rsidP="003E7758"/>
    <w:p w:rsidR="009E1C17" w:rsidRDefault="009E1C17" w:rsidP="003E7758"/>
    <w:p w:rsidR="003E7758" w:rsidRDefault="00550CE3" w:rsidP="009325AF">
      <w:pPr>
        <w:pStyle w:val="Project-Mini-Subheading"/>
      </w:pPr>
      <w:r>
        <w:t>Platform:</w:t>
      </w:r>
    </w:p>
    <w:p w:rsidR="00550CE3" w:rsidRDefault="00550CE3" w:rsidP="00550CE3">
      <w:pPr>
        <w:pStyle w:val="ProjectMainText"/>
      </w:pPr>
    </w:p>
    <w:p w:rsidR="006E3A87" w:rsidRDefault="00BC784E" w:rsidP="00B017F9">
      <w:pPr>
        <w:pStyle w:val="ProjectMainText"/>
      </w:pPr>
      <w:proofErr w:type="spellStart"/>
      <w:r>
        <w:t>Gnoosic</w:t>
      </w:r>
      <w:proofErr w:type="spellEnd"/>
      <w:r>
        <w:t xml:space="preserve">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6E3A87" w:rsidP="006E3A87">
      <w:pPr>
        <w:pStyle w:val="Project-Mini-Subheading"/>
      </w:pPr>
      <w:r>
        <w:t>Price and Versions:</w:t>
      </w:r>
    </w:p>
    <w:p w:rsidR="006E3A87" w:rsidRDefault="006E3A87" w:rsidP="006E3A87">
      <w:pPr>
        <w:pStyle w:val="ProjectMainText"/>
      </w:pPr>
    </w:p>
    <w:p w:rsidR="006E3A87" w:rsidRDefault="00CA725F" w:rsidP="006E3A87">
      <w:pPr>
        <w:pStyle w:val="ProjectMainText"/>
      </w:pPr>
      <w:r>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proofErr w:type="spellStart"/>
      <w:r w:rsidR="00133B1C">
        <w:t>Gnod</w:t>
      </w:r>
      <w:proofErr w:type="spellEnd"/>
      <w:r w:rsidR="00133B1C">
        <w:t xml:space="preserve"> group of programs there is a connected website called </w:t>
      </w:r>
      <w:r w:rsidR="00340891">
        <w:t>music-map which shows how the recommendations are linked.</w:t>
      </w:r>
    </w:p>
    <w:p w:rsidR="003E7758" w:rsidRDefault="003E7758" w:rsidP="003E7758"/>
    <w:p w:rsidR="00B218DD" w:rsidRDefault="00146605" w:rsidP="00146605">
      <w:pPr>
        <w:pStyle w:val="Project-Mini-Subheading"/>
      </w:pPr>
      <w:r>
        <w:t>User interface:</w:t>
      </w:r>
    </w:p>
    <w:p w:rsidR="00146605" w:rsidRDefault="00146605" w:rsidP="00146605">
      <w:pPr>
        <w:pStyle w:val="ProjectMainText"/>
      </w:pPr>
    </w:p>
    <w:p w:rsidR="00146605" w:rsidRPr="00146605" w:rsidRDefault="0088294D" w:rsidP="00146605">
      <w:pPr>
        <w:pStyle w:val="ProjectMainText"/>
      </w:pPr>
      <w:proofErr w:type="spellStart"/>
      <w:r>
        <w:t>Gnoosic</w:t>
      </w:r>
      <w:proofErr w:type="spellEnd"/>
      <w:r>
        <w:t xml:space="preserve">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p>
    <w:p w:rsidR="003E7758" w:rsidRDefault="003E7758" w:rsidP="003E7758"/>
    <w:p w:rsidR="003E7758" w:rsidRDefault="00114132" w:rsidP="00B908FD">
      <w:pPr>
        <w:pStyle w:val="Project-Sources"/>
      </w:pPr>
      <w:r>
        <w:t xml:space="preserve">Sources: </w:t>
      </w:r>
      <w:hyperlink r:id="rId8"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C36A99" w:rsidP="00440086">
      <w:pPr>
        <w:pStyle w:val="Project-Subheading"/>
      </w:pPr>
      <w:r>
        <w:t xml:space="preserve">3 </w:t>
      </w:r>
      <w:r w:rsidR="009C1024">
        <w:t>–</w:t>
      </w:r>
      <w:r>
        <w:t xml:space="preserve"> </w:t>
      </w:r>
      <w:proofErr w:type="spellStart"/>
      <w:r w:rsidR="009C1024">
        <w:t>TasteDive</w:t>
      </w:r>
      <w:proofErr w:type="spellEnd"/>
      <w:r w:rsidR="009C1024">
        <w:t>:</w:t>
      </w:r>
    </w:p>
    <w:p w:rsidR="009C1024" w:rsidRPr="009C1024" w:rsidRDefault="009C1024" w:rsidP="009C1024">
      <w:pPr>
        <w:pStyle w:val="ProjectMainText"/>
      </w:pP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Pr="00042934" w:rsidRDefault="003E7758" w:rsidP="003E7758">
      <w:pPr>
        <w:pStyle w:val="Project-Subheading"/>
      </w:pPr>
      <w:r>
        <w:t>Proposed Solution</w:t>
      </w:r>
    </w:p>
    <w:p w:rsidR="003E7758" w:rsidRDefault="003E7758" w:rsidP="003E7758"/>
    <w:p w:rsidR="003E7758" w:rsidRDefault="003E7758" w:rsidP="003E7758"/>
    <w:p w:rsidR="003E7758" w:rsidRDefault="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Default="003E7758" w:rsidP="003E7758">
      <w:pPr>
        <w:rPr>
          <w:sz w:val="20"/>
          <w:szCs w:val="20"/>
          <w:lang w:eastAsia="en-GB"/>
        </w:rPr>
      </w:pPr>
    </w:p>
    <w:p w:rsidR="003E7758" w:rsidRDefault="003E7758" w:rsidP="003E7758">
      <w:pPr>
        <w:rPr>
          <w:sz w:val="20"/>
          <w:szCs w:val="20"/>
          <w:lang w:eastAsia="en-GB"/>
        </w:rPr>
      </w:pPr>
    </w:p>
    <w:p w:rsidR="003E7758" w:rsidRPr="003E7758" w:rsidRDefault="003E7758" w:rsidP="003E7758">
      <w:pPr>
        <w:tabs>
          <w:tab w:val="left" w:pos="1020"/>
        </w:tabs>
        <w:rPr>
          <w:sz w:val="20"/>
          <w:szCs w:val="20"/>
          <w:lang w:eastAsia="en-GB"/>
        </w:rPr>
      </w:pPr>
      <w:r>
        <w:rPr>
          <w:sz w:val="20"/>
          <w:szCs w:val="20"/>
          <w:lang w:eastAsia="en-GB"/>
        </w:rPr>
        <w:tab/>
      </w:r>
    </w:p>
    <w:sectPr w:rsidR="003E7758" w:rsidRPr="003E77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39"/>
    <w:rsid w:val="00036DF2"/>
    <w:rsid w:val="00042934"/>
    <w:rsid w:val="0006473D"/>
    <w:rsid w:val="00095723"/>
    <w:rsid w:val="000A0817"/>
    <w:rsid w:val="000E690A"/>
    <w:rsid w:val="00114132"/>
    <w:rsid w:val="00133B1C"/>
    <w:rsid w:val="00146605"/>
    <w:rsid w:val="002624C4"/>
    <w:rsid w:val="002D6B8B"/>
    <w:rsid w:val="00315E38"/>
    <w:rsid w:val="00330F8A"/>
    <w:rsid w:val="00340891"/>
    <w:rsid w:val="00344E41"/>
    <w:rsid w:val="003B41B1"/>
    <w:rsid w:val="003C1970"/>
    <w:rsid w:val="003E7758"/>
    <w:rsid w:val="003E7C5C"/>
    <w:rsid w:val="00430CF4"/>
    <w:rsid w:val="00440086"/>
    <w:rsid w:val="00465E7D"/>
    <w:rsid w:val="004C3A5D"/>
    <w:rsid w:val="004E1AAE"/>
    <w:rsid w:val="004E628B"/>
    <w:rsid w:val="00550CE3"/>
    <w:rsid w:val="005715C5"/>
    <w:rsid w:val="005C7F56"/>
    <w:rsid w:val="005D4BDA"/>
    <w:rsid w:val="005F44AF"/>
    <w:rsid w:val="005F63DB"/>
    <w:rsid w:val="00617839"/>
    <w:rsid w:val="00662C2F"/>
    <w:rsid w:val="006958A3"/>
    <w:rsid w:val="006A2B33"/>
    <w:rsid w:val="006B052B"/>
    <w:rsid w:val="006E3A87"/>
    <w:rsid w:val="007110B9"/>
    <w:rsid w:val="00740732"/>
    <w:rsid w:val="007B20F8"/>
    <w:rsid w:val="007F5EB7"/>
    <w:rsid w:val="0088294D"/>
    <w:rsid w:val="00925876"/>
    <w:rsid w:val="009325AF"/>
    <w:rsid w:val="00961F73"/>
    <w:rsid w:val="009C1024"/>
    <w:rsid w:val="009C4061"/>
    <w:rsid w:val="009E0C16"/>
    <w:rsid w:val="009E155D"/>
    <w:rsid w:val="009E1C17"/>
    <w:rsid w:val="00A44CEF"/>
    <w:rsid w:val="00A62651"/>
    <w:rsid w:val="00B017F9"/>
    <w:rsid w:val="00B11B2C"/>
    <w:rsid w:val="00B218DD"/>
    <w:rsid w:val="00B908FD"/>
    <w:rsid w:val="00B91EC0"/>
    <w:rsid w:val="00BC784E"/>
    <w:rsid w:val="00BD392C"/>
    <w:rsid w:val="00C117EA"/>
    <w:rsid w:val="00C36A99"/>
    <w:rsid w:val="00CA725F"/>
    <w:rsid w:val="00CB1022"/>
    <w:rsid w:val="00D92A98"/>
    <w:rsid w:val="00E70C16"/>
    <w:rsid w:val="00EC529D"/>
    <w:rsid w:val="00EF585E"/>
    <w:rsid w:val="00F77895"/>
    <w:rsid w:val="00FC013F"/>
    <w:rsid w:val="00FC0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F70C2D-6CD0-40AC-B6FE-32A7C11B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042934"/>
    <w:rPr>
      <w:rFonts w:ascii="Arial" w:hAnsi="Arial" w:cs="Arial"/>
      <w:color w:val="262626" w:themeColor="text1" w:themeTint="D9"/>
      <w:sz w:val="28"/>
    </w:rPr>
  </w:style>
  <w:style w:type="paragraph" w:customStyle="1" w:styleId="ProjectMainText">
    <w:name w:val="Project Main Text"/>
    <w:basedOn w:val="Normal"/>
    <w:link w:val="ProjectMainTextChar"/>
    <w:qFormat/>
    <w:rsid w:val="00B91EC0"/>
    <w:rPr>
      <w:rFonts w:ascii="Arial" w:hAnsi="Arial" w:cs="Arial"/>
      <w:sz w:val="22"/>
    </w:rPr>
  </w:style>
  <w:style w:type="character" w:customStyle="1" w:styleId="Project-SubheadingChar">
    <w:name w:val="Project-Subheading Char"/>
    <w:basedOn w:val="DefaultParagraphFont"/>
    <w:link w:val="Project-Subheading"/>
    <w:rsid w:val="00042934"/>
    <w:rPr>
      <w:rFonts w:ascii="Arial" w:eastAsiaTheme="majorEastAsia" w:hAnsi="Arial" w:cs="Arial"/>
      <w:color w:val="262626" w:themeColor="text1" w:themeTint="D9"/>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B91EC0"/>
    <w:rPr>
      <w:sz w:val="24"/>
    </w:rPr>
  </w:style>
  <w:style w:type="character" w:customStyle="1" w:styleId="ProjectMainTextChar">
    <w:name w:val="Project Main Text Char"/>
    <w:basedOn w:val="DefaultParagraphFont"/>
    <w:link w:val="ProjectMainText"/>
    <w:rsid w:val="00B91EC0"/>
    <w:rPr>
      <w:rFonts w:ascii="Arial" w:hAnsi="Arial" w:cs="Arial"/>
      <w:sz w:val="22"/>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B91EC0"/>
    <w:rPr>
      <w:rFonts w:ascii="Arial" w:eastAsiaTheme="majorEastAsia" w:hAnsi="Arial" w:cs="Arial"/>
      <w:color w:val="262626" w:themeColor="text1" w:themeTint="D9"/>
      <w:sz w:val="24"/>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styleId="UnresolvedMention">
    <w:name w:val="Unresolved Mention"/>
    <w:basedOn w:val="DefaultParagraphFont"/>
    <w:uiPriority w:val="99"/>
    <w:semiHidden/>
    <w:unhideWhenUsed/>
    <w:rsid w:val="00B90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oosic.com/about"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support.spotify.com/is/using_spotify/the_basics/what-is-spotify/" TargetMode="External" /><Relationship Id="rId5" Type="http://schemas.openxmlformats.org/officeDocument/2006/relationships/hyperlink" Target="https://medium.com/s/story/spotifys-discover-weekly-how-machine-learning-finds-your-new-music-19a41ab76efe"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43CAF-15A3-BD4D-B4C3-29A244C2F2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 Page</cp:lastModifiedBy>
  <cp:revision>2</cp:revision>
  <dcterms:created xsi:type="dcterms:W3CDTF">2018-10-01T16:01:00Z</dcterms:created>
  <dcterms:modified xsi:type="dcterms:W3CDTF">2018-10-01T16:01:00Z</dcterms:modified>
</cp:coreProperties>
</file>