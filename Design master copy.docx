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17EA" w:rsidRPr="00A94EDF" w:rsidRDefault="003B5148" w:rsidP="007A269A">
      <w:pPr>
        <w:pStyle w:val="Project-Subheading"/>
      </w:pPr>
      <w:r w:rsidRPr="00A94EDF">
        <w:t>Design</w:t>
      </w:r>
      <w:r w:rsidR="005E1ECC" w:rsidRPr="00A94EDF">
        <w:t xml:space="preserve"> of the solution</w:t>
      </w:r>
    </w:p>
    <w:p w:rsidR="000C1582" w:rsidRPr="00A94EDF" w:rsidRDefault="005E1ECC" w:rsidP="007A269A">
      <w:pPr>
        <w:pStyle w:val="Project-Subheading"/>
        <w:rPr>
          <w:sz w:val="24"/>
        </w:rPr>
      </w:pPr>
      <w:r w:rsidRPr="00A94EDF">
        <w:rPr>
          <w:sz w:val="24"/>
        </w:rPr>
        <w:t>Decomposing</w:t>
      </w:r>
      <w:r w:rsidR="00223D13" w:rsidRPr="00A94EDF">
        <w:rPr>
          <w:sz w:val="24"/>
        </w:rPr>
        <w:t xml:space="preserve"> the problem</w:t>
      </w:r>
    </w:p>
    <w:p w:rsidR="00223D13" w:rsidRPr="00A94EDF" w:rsidRDefault="00223D13" w:rsidP="000C1582">
      <w:pPr>
        <w:pStyle w:val="ProjectMainText"/>
        <w:rPr>
          <w:sz w:val="22"/>
        </w:rPr>
      </w:pPr>
    </w:p>
    <w:p w:rsidR="00223D13" w:rsidRPr="00A94EDF" w:rsidRDefault="00223D13" w:rsidP="00223D13">
      <w:pPr>
        <w:pStyle w:val="ProjectMainText"/>
        <w:rPr>
          <w:i/>
          <w:sz w:val="20"/>
        </w:rPr>
      </w:pPr>
      <w:r w:rsidRPr="00A94EDF">
        <w:rPr>
          <w:i/>
          <w:sz w:val="20"/>
        </w:rPr>
        <w:t xml:space="preserve">“3.2.1 Decompose the problem </w:t>
      </w:r>
    </w:p>
    <w:p w:rsidR="000C1582" w:rsidRPr="00A94EDF" w:rsidRDefault="00223D13" w:rsidP="00F34D51">
      <w:pPr>
        <w:pStyle w:val="ProjectMainText"/>
        <w:numPr>
          <w:ilvl w:val="0"/>
          <w:numId w:val="1"/>
        </w:numPr>
        <w:rPr>
          <w:i/>
          <w:sz w:val="20"/>
        </w:rPr>
      </w:pPr>
      <w:r w:rsidRPr="00A94EDF">
        <w:rPr>
          <w:i/>
          <w:sz w:val="20"/>
        </w:rPr>
        <w:t>Break down the problem into smaller parts suitable for computational solutions justifying any decisions made”</w:t>
      </w:r>
    </w:p>
    <w:p w:rsidR="00F34D51" w:rsidRPr="00A94EDF" w:rsidRDefault="00F34D51" w:rsidP="00F34D51">
      <w:pPr>
        <w:pStyle w:val="ProjectMainText"/>
        <w:rPr>
          <w:i/>
          <w:sz w:val="20"/>
        </w:rPr>
      </w:pPr>
    </w:p>
    <w:p w:rsidR="00F34D51" w:rsidRPr="00A94EDF" w:rsidRDefault="00277447" w:rsidP="00F34D51">
      <w:pPr>
        <w:pStyle w:val="ProjectMainText"/>
        <w:rPr>
          <w:sz w:val="22"/>
        </w:rPr>
      </w:pPr>
      <w:r w:rsidRPr="00A94EDF">
        <w:rPr>
          <w:noProof/>
          <w:sz w:val="22"/>
          <w:lang w:eastAsia="en-GB"/>
        </w:rPr>
        <w:drawing>
          <wp:anchor distT="0" distB="0" distL="114300" distR="114300" simplePos="0" relativeHeight="251651072" behindDoc="0" locked="0" layoutInCell="1" allowOverlap="1">
            <wp:simplePos x="0" y="0"/>
            <wp:positionH relativeFrom="margin">
              <wp:align>left</wp:align>
            </wp:positionH>
            <wp:positionV relativeFrom="paragraph">
              <wp:posOffset>1201420</wp:posOffset>
            </wp:positionV>
            <wp:extent cx="5743575" cy="2050980"/>
            <wp:effectExtent l="0" t="0" r="0" b="698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743575" cy="2050980"/>
                    </a:xfrm>
                    <a:prstGeom prst="rect">
                      <a:avLst/>
                    </a:prstGeom>
                  </pic:spPr>
                </pic:pic>
              </a:graphicData>
            </a:graphic>
          </wp:anchor>
        </w:drawing>
      </w:r>
      <w:r w:rsidR="00E22744" w:rsidRPr="00A94EDF">
        <w:rPr>
          <w:sz w:val="22"/>
        </w:rPr>
        <w:t>In order to break down how my program will run, I have created a hierarchical diagram for the proces</w:t>
      </w:r>
      <w:r w:rsidR="001A5FC5" w:rsidRPr="00A94EDF">
        <w:rPr>
          <w:sz w:val="22"/>
        </w:rPr>
        <w:t xml:space="preserve">sing behind the recommendation. This breaks down processes that each element of the program has </w:t>
      </w:r>
      <w:r w:rsidR="001A5FC5" w:rsidRPr="00A94EDF">
        <w:rPr>
          <w:sz w:val="22"/>
        </w:rPr>
        <w:lastRenderedPageBreak/>
        <w:t xml:space="preserve">to </w:t>
      </w:r>
      <w:r w:rsidR="005E1ECC" w:rsidRPr="00A94EDF">
        <w:rPr>
          <w:sz w:val="22"/>
        </w:rPr>
        <w:t>do to be able to its basic levels. This does not detail much of the interface and user interaction</w:t>
      </w:r>
      <w:r w:rsidR="00404501" w:rsidRPr="00A94EDF">
        <w:rPr>
          <w:sz w:val="22"/>
        </w:rPr>
        <w:t xml:space="preserve"> but it allows me to see each of the aspects I will need to develop and how data and processes interact between different branches of the program.</w:t>
      </w:r>
    </w:p>
    <w:p w:rsidR="00277447" w:rsidRPr="00A94EDF" w:rsidRDefault="00277447" w:rsidP="00F34D51">
      <w:pPr>
        <w:pStyle w:val="ProjectMainText"/>
        <w:rPr>
          <w:sz w:val="22"/>
        </w:rPr>
      </w:pPr>
    </w:p>
    <w:p w:rsidR="00277447" w:rsidRPr="00A94EDF" w:rsidRDefault="00404501" w:rsidP="00F34D51">
      <w:pPr>
        <w:pStyle w:val="ProjectMainText"/>
        <w:rPr>
          <w:sz w:val="22"/>
        </w:rPr>
      </w:pPr>
      <w:r w:rsidRPr="00A94EDF">
        <w:rPr>
          <w:sz w:val="22"/>
        </w:rPr>
        <w:t xml:space="preserve">The main parts of my program are </w:t>
      </w:r>
      <w:r w:rsidR="00753729" w:rsidRPr="00A94EDF">
        <w:rPr>
          <w:sz w:val="22"/>
        </w:rPr>
        <w:t>the training and application of the neural network, as such the above diagram tends to focus on those and how the interlink with each other, and the inp</w:t>
      </w:r>
      <w:r w:rsidR="00277447" w:rsidRPr="00A94EDF">
        <w:rPr>
          <w:sz w:val="22"/>
        </w:rPr>
        <w:t xml:space="preserve">uts and outputs involved. Everything that takes place will be saved into a database connected </w:t>
      </w:r>
      <w:r w:rsidR="00B900C6" w:rsidRPr="00A94EDF">
        <w:rPr>
          <w:sz w:val="22"/>
        </w:rPr>
        <w:t>when the program loads.</w:t>
      </w:r>
    </w:p>
    <w:p w:rsidR="00B900C6" w:rsidRPr="00A94EDF" w:rsidRDefault="00B900C6" w:rsidP="00F34D51">
      <w:pPr>
        <w:pStyle w:val="ProjectMainText"/>
        <w:rPr>
          <w:sz w:val="22"/>
        </w:rPr>
      </w:pPr>
    </w:p>
    <w:p w:rsidR="0054120C" w:rsidRPr="00A94EDF" w:rsidRDefault="00B900C6" w:rsidP="00F34D51">
      <w:pPr>
        <w:pStyle w:val="ProjectMainText"/>
        <w:rPr>
          <w:sz w:val="22"/>
        </w:rPr>
      </w:pPr>
      <w:r w:rsidRPr="00A94EDF">
        <w:rPr>
          <w:sz w:val="22"/>
        </w:rPr>
        <w:t xml:space="preserve">The main idea behind this project is that the features of songs can be enumerated to a base level and that by doing this it would be </w:t>
      </w:r>
      <w:r w:rsidRPr="00A94EDF">
        <w:rPr>
          <w:sz w:val="22"/>
        </w:rPr>
        <w:lastRenderedPageBreak/>
        <w:t xml:space="preserve">possible to determine what about a song is important to a given person. This unlocks the potential to automate a recommendation process to be done without human interaction after the user enters a set of songs and clicks a ‘go’ button. This automation is where using a neural network presents its advantages, by having a pre-determined set of inputs and (knowing that the user already likes these songs) outputs you can set up the program to configure itself randomly until it </w:t>
      </w:r>
      <w:r w:rsidR="00552519" w:rsidRPr="00A94EDF">
        <w:rPr>
          <w:sz w:val="22"/>
        </w:rPr>
        <w:t>reaches the expected output. This process is effectively a crude mimicking of a learning brain and allows the network to potentially simulate a human’s preference in music</w:t>
      </w:r>
      <w:r w:rsidR="0054120C" w:rsidRPr="00A94EDF">
        <w:rPr>
          <w:sz w:val="22"/>
        </w:rPr>
        <w:t>.</w:t>
      </w:r>
      <w:r w:rsidR="00552519" w:rsidRPr="00A94EDF">
        <w:rPr>
          <w:sz w:val="22"/>
        </w:rPr>
        <w:t xml:space="preserve"> </w:t>
      </w:r>
      <w:r w:rsidR="0054120C" w:rsidRPr="00A94EDF">
        <w:rPr>
          <w:sz w:val="22"/>
        </w:rPr>
        <w:t>B</w:t>
      </w:r>
      <w:r w:rsidR="00552519" w:rsidRPr="00A94EDF">
        <w:rPr>
          <w:sz w:val="22"/>
        </w:rPr>
        <w:t>y taking a new set of input songs (and data sets) without a known output, by passing them through the same set of conditions that are configured in a way that</w:t>
      </w:r>
      <w:r w:rsidR="0054120C" w:rsidRPr="00A94EDF">
        <w:rPr>
          <w:sz w:val="22"/>
        </w:rPr>
        <w:t xml:space="preserve"> was determined correct in the ‘training’</w:t>
      </w:r>
      <w:r w:rsidR="00552519" w:rsidRPr="00A94EDF">
        <w:rPr>
          <w:sz w:val="22"/>
        </w:rPr>
        <w:t xml:space="preserve"> </w:t>
      </w:r>
      <w:r w:rsidR="0054120C" w:rsidRPr="00A94EDF">
        <w:rPr>
          <w:sz w:val="22"/>
        </w:rPr>
        <w:t xml:space="preserve">stage of the process, it should be able to return a decision that states whether it </w:t>
      </w:r>
      <w:r w:rsidR="0054120C" w:rsidRPr="00A94EDF">
        <w:rPr>
          <w:sz w:val="22"/>
        </w:rPr>
        <w:lastRenderedPageBreak/>
        <w:t>believes the user will like a song. These outputs should be displayed in an easy to understand list, the value returned by the network should be converted into a Boolean result giving a yes or no decision.</w:t>
      </w:r>
    </w:p>
    <w:p w:rsidR="002F5F2A" w:rsidRDefault="0054120C" w:rsidP="00B26F9E">
      <w:pPr>
        <w:pStyle w:val="ProjectMainText"/>
        <w:rPr>
          <w:sz w:val="22"/>
        </w:rPr>
      </w:pPr>
      <w:r w:rsidRPr="00A94EDF">
        <w:rPr>
          <w:sz w:val="22"/>
        </w:rPr>
        <w:t>The perfect simulation of a human’s though process would be mimicking the full complexity of connections, but considering that would require over 100 billion virtual ‘neuron like’</w:t>
      </w:r>
      <w:r w:rsidR="005D5858" w:rsidRPr="00A94EDF">
        <w:rPr>
          <w:sz w:val="22"/>
        </w:rPr>
        <w:t xml:space="preserve"> interlinked connections</w:t>
      </w:r>
      <w:r w:rsidRPr="00A94EDF">
        <w:rPr>
          <w:sz w:val="22"/>
        </w:rPr>
        <w:t xml:space="preserve"> it would be impractical and take a huge amount of processing time and power. Therefore, </w:t>
      </w:r>
      <w:r w:rsidR="00116F03" w:rsidRPr="00A94EDF">
        <w:rPr>
          <w:sz w:val="22"/>
        </w:rPr>
        <w:t xml:space="preserve">I should take an abstraction of the idea taking it </w:t>
      </w:r>
      <w:r w:rsidRPr="00A94EDF">
        <w:rPr>
          <w:sz w:val="22"/>
        </w:rPr>
        <w:t xml:space="preserve">down to a few layers of inputs, biases and outputs, this should allow it to output reasonably accurate values </w:t>
      </w:r>
      <w:r w:rsidR="005D5858" w:rsidRPr="00A94EDF">
        <w:rPr>
          <w:sz w:val="22"/>
        </w:rPr>
        <w:t>while not taking a huge amount of time to work through its processes.</w:t>
      </w:r>
      <w:r w:rsidR="00F70D2E" w:rsidRPr="00A94EDF">
        <w:rPr>
          <w:sz w:val="22"/>
        </w:rPr>
        <w:t xml:space="preserve"> Data such as the users name, and other personal information does not need to be taken into account when making recommendations as the system is </w:t>
      </w:r>
      <w:r w:rsidR="00F70D2E" w:rsidRPr="00A94EDF">
        <w:rPr>
          <w:sz w:val="22"/>
        </w:rPr>
        <w:lastRenderedPageBreak/>
        <w:t>basing it entirely off of the chosen songs and the numerical data associated with them.</w:t>
      </w:r>
    </w:p>
    <w:p w:rsidR="00B26F9E" w:rsidRPr="00B26F9E" w:rsidRDefault="00B26F9E" w:rsidP="00B26F9E">
      <w:pPr>
        <w:pStyle w:val="ProjectMainText"/>
        <w:rPr>
          <w:sz w:val="22"/>
        </w:rPr>
      </w:pPr>
    </w:p>
    <w:p w:rsidR="002F5F2A" w:rsidRPr="00A94EDF" w:rsidRDefault="002F5F2A" w:rsidP="002F5F2A">
      <w:pPr>
        <w:pStyle w:val="Project-Mini-Subheading"/>
      </w:pPr>
      <w:r>
        <w:t xml:space="preserve">Describing The Solution </w:t>
      </w:r>
    </w:p>
    <w:p w:rsidR="002F5F2A" w:rsidRDefault="002F5F2A" w:rsidP="002F5F2A">
      <w:pPr>
        <w:pStyle w:val="ProjectMainText"/>
        <w:rPr>
          <w:i/>
          <w:sz w:val="20"/>
        </w:rPr>
      </w:pPr>
    </w:p>
    <w:p w:rsidR="002F5F2A" w:rsidRPr="00AC645D" w:rsidRDefault="002F5F2A" w:rsidP="002F5F2A">
      <w:pPr>
        <w:pStyle w:val="Project-Sources"/>
      </w:pPr>
      <w:r w:rsidRPr="00A94EDF">
        <w:rPr>
          <w:sz w:val="20"/>
        </w:rPr>
        <w:t>“</w:t>
      </w:r>
      <w:r w:rsidRPr="00AC645D">
        <w:t xml:space="preserve">3.2.2 Describe the solution </w:t>
      </w:r>
    </w:p>
    <w:p w:rsidR="002F5F2A" w:rsidRPr="00AC645D" w:rsidRDefault="002F5F2A" w:rsidP="002F5F2A">
      <w:pPr>
        <w:pStyle w:val="Project-Sources"/>
        <w:ind w:firstLine="720"/>
      </w:pPr>
      <w:r w:rsidRPr="00AC645D">
        <w:t>(a) Explain and justify</w:t>
      </w:r>
      <w:r>
        <w:t xml:space="preserve"> the structure of the solution.”</w:t>
      </w:r>
    </w:p>
    <w:p w:rsidR="00F70D2E" w:rsidRDefault="00F70D2E" w:rsidP="002F5F2A">
      <w:pPr>
        <w:pStyle w:val="ProjectMainText"/>
        <w:rPr>
          <w:sz w:val="22"/>
        </w:rPr>
      </w:pPr>
    </w:p>
    <w:p w:rsidR="002F5F2A" w:rsidRDefault="002F5F2A" w:rsidP="002F5F2A">
      <w:pPr>
        <w:pStyle w:val="ProjectMainText"/>
        <w:rPr>
          <w:sz w:val="22"/>
        </w:rPr>
      </w:pPr>
    </w:p>
    <w:p w:rsidR="00B26F9E" w:rsidRDefault="002F5F2A" w:rsidP="00B26F9E">
      <w:pPr>
        <w:pStyle w:val="ProjectMainText"/>
        <w:rPr>
          <w:sz w:val="22"/>
        </w:rPr>
      </w:pPr>
      <w:r>
        <w:rPr>
          <w:sz w:val="22"/>
        </w:rPr>
        <w:t>My success cri</w:t>
      </w:r>
      <w:r w:rsidR="00B26F9E">
        <w:rPr>
          <w:sz w:val="22"/>
        </w:rPr>
        <w:t xml:space="preserve">teria states that </w:t>
      </w:r>
    </w:p>
    <w:p w:rsidR="00B26F9E" w:rsidRDefault="00B26F9E" w:rsidP="00B26F9E">
      <w:pPr>
        <w:pStyle w:val="ProjectMainText"/>
        <w:rPr>
          <w:rStyle w:val="Project-SourcesChar"/>
        </w:rPr>
      </w:pPr>
      <w:r>
        <w:rPr>
          <w:sz w:val="22"/>
        </w:rPr>
        <w:t>“</w:t>
      </w:r>
      <w:r w:rsidRPr="00B26F9E">
        <w:rPr>
          <w:rStyle w:val="Project-SourcesChar"/>
        </w:rPr>
        <w:t>The program should be able to train neural network using the data fetched from the songs the user inputs</w:t>
      </w:r>
      <w:r>
        <w:rPr>
          <w:rStyle w:val="Project-SourcesChar"/>
        </w:rPr>
        <w:t>”,</w:t>
      </w:r>
    </w:p>
    <w:p w:rsidR="00B26F9E" w:rsidRDefault="00B26F9E" w:rsidP="00B26F9E">
      <w:pPr>
        <w:pStyle w:val="ProjectMainText"/>
        <w:rPr>
          <w:rStyle w:val="Project-SourcesChar"/>
          <w:i w:val="0"/>
          <w:sz w:val="24"/>
        </w:rPr>
      </w:pPr>
      <w:r>
        <w:rPr>
          <w:rStyle w:val="Project-SourcesChar"/>
          <w:i w:val="0"/>
          <w:sz w:val="24"/>
        </w:rPr>
        <w:t xml:space="preserve">as part of my problem decomposition, I have shown how the main section of the program is orientated around the training </w:t>
      </w:r>
      <w:r>
        <w:rPr>
          <w:rStyle w:val="Project-SourcesChar"/>
          <w:i w:val="0"/>
          <w:sz w:val="24"/>
        </w:rPr>
        <w:lastRenderedPageBreak/>
        <w:t>and use of the neural network and how those general points break down and the processes that have to take place at a base level to them out.</w:t>
      </w:r>
      <w:r w:rsidR="00E2140F">
        <w:rPr>
          <w:rStyle w:val="Project-SourcesChar"/>
          <w:i w:val="0"/>
          <w:sz w:val="24"/>
        </w:rPr>
        <w:t xml:space="preserve"> </w:t>
      </w:r>
    </w:p>
    <w:p w:rsidR="00E2140F" w:rsidRDefault="00E2140F" w:rsidP="00E2140F">
      <w:pPr>
        <w:pStyle w:val="Project-Sources"/>
      </w:pPr>
    </w:p>
    <w:p w:rsidR="00E2140F" w:rsidRDefault="00E2140F" w:rsidP="00E2140F">
      <w:pPr>
        <w:pStyle w:val="Project-Sources"/>
      </w:pPr>
      <w:r>
        <w:t>“</w:t>
      </w:r>
      <w:r w:rsidRPr="00DA6B44">
        <w:t xml:space="preserve">The program can be run from download without any changes made to set it up allowing anyone to use the application without any maintenance at a later date by a ‘administrator’ user, therefore all users have </w:t>
      </w:r>
      <w:r>
        <w:t>access to the same information.”</w:t>
      </w:r>
    </w:p>
    <w:p w:rsidR="00E2140F" w:rsidRDefault="00E2140F" w:rsidP="00E2140F">
      <w:pPr>
        <w:pStyle w:val="ProjectMainText"/>
      </w:pPr>
      <w:r>
        <w:t xml:space="preserve">This should be very achievable with the structure I have described as it is all very self-reliant, ideally with the database links, the user should have no problems if the program and database are saved and kept in the same local folder as this should allow me to address the database locally without needing to use the full address, if this did end up being a problem </w:t>
      </w:r>
      <w:r>
        <w:lastRenderedPageBreak/>
        <w:t>the inclusion of a method to search and locate the database’s location via a file explorer window built into the program.</w:t>
      </w:r>
    </w:p>
    <w:p w:rsidR="00BA3BDD" w:rsidRDefault="00BA3BDD" w:rsidP="00E2140F">
      <w:pPr>
        <w:pStyle w:val="ProjectMainText"/>
      </w:pPr>
    </w:p>
    <w:p w:rsidR="00AF57C0" w:rsidRDefault="00AF57C0">
      <w:pPr>
        <w:jc w:val="left"/>
        <w:rPr>
          <w:rFonts w:ascii="Arial" w:eastAsia="Times New Roman" w:hAnsi="Arial" w:cs="Arial"/>
          <w:szCs w:val="24"/>
        </w:rPr>
      </w:pPr>
      <w:r>
        <w:br w:type="page"/>
      </w:r>
    </w:p>
    <w:p w:rsidR="00BA3BDD" w:rsidRPr="00E2140F" w:rsidRDefault="00BA3BDD" w:rsidP="00E2140F">
      <w:pPr>
        <w:pStyle w:val="ProjectMainText"/>
      </w:pPr>
    </w:p>
    <w:p w:rsidR="00AF57C0" w:rsidRPr="00AC645D" w:rsidRDefault="00AF57C0" w:rsidP="00AF57C0">
      <w:pPr>
        <w:pStyle w:val="Project-Sources"/>
      </w:pPr>
      <w:r>
        <w:rPr>
          <w:rStyle w:val="Project-SourcesChar"/>
          <w:i/>
          <w:sz w:val="24"/>
        </w:rPr>
        <w:t>“</w:t>
      </w:r>
      <w:r w:rsidRPr="00AC645D">
        <w:t>(b) Describe the parts of the solution using algorithms justifying how these algorithms form a complete solution to the problem.</w:t>
      </w:r>
      <w:r>
        <w:t>”</w:t>
      </w:r>
    </w:p>
    <w:p w:rsidR="00E2140F" w:rsidRDefault="003276C0" w:rsidP="00B26F9E">
      <w:pPr>
        <w:pStyle w:val="ProjectMainText"/>
        <w:rPr>
          <w:rStyle w:val="Project-SourcesChar"/>
          <w:i w:val="0"/>
          <w:sz w:val="24"/>
        </w:rPr>
      </w:pPr>
      <w:r>
        <w:rPr>
          <w:noProof/>
          <w:lang w:eastAsia="en-GB"/>
        </w:rPr>
        <mc:AlternateContent>
          <mc:Choice Requires="wpg">
            <w:drawing>
              <wp:anchor distT="0" distB="0" distL="114300" distR="114300" simplePos="0" relativeHeight="251658240" behindDoc="0" locked="0" layoutInCell="1" allowOverlap="1">
                <wp:simplePos x="0" y="0"/>
                <wp:positionH relativeFrom="column">
                  <wp:posOffset>208128</wp:posOffset>
                </wp:positionH>
                <wp:positionV relativeFrom="paragraph">
                  <wp:posOffset>145832</wp:posOffset>
                </wp:positionV>
                <wp:extent cx="1881505" cy="2921000"/>
                <wp:effectExtent l="0" t="0" r="4445" b="0"/>
                <wp:wrapNone/>
                <wp:docPr id="6" name="Group 6"/>
                <wp:cNvGraphicFramePr/>
                <a:graphic xmlns:a="http://schemas.openxmlformats.org/drawingml/2006/main">
                  <a:graphicData uri="http://schemas.microsoft.com/office/word/2010/wordprocessingGroup">
                    <wpg:wgp>
                      <wpg:cNvGrpSpPr/>
                      <wpg:grpSpPr>
                        <a:xfrm>
                          <a:off x="0" y="0"/>
                          <a:ext cx="1881505" cy="2921000"/>
                          <a:chOff x="0" y="0"/>
                          <a:chExt cx="1881505" cy="2921000"/>
                        </a:xfrm>
                      </wpg:grpSpPr>
                      <pic:pic xmlns:pic="http://schemas.openxmlformats.org/drawingml/2006/picture">
                        <pic:nvPicPr>
                          <pic:cNvPr id="2" name="Picture 2" descr="N:\Downloads\Input to database.png"/>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81505" cy="2921000"/>
                          </a:xfrm>
                          <a:prstGeom prst="rect">
                            <a:avLst/>
                          </a:prstGeom>
                          <a:noFill/>
                          <a:ln>
                            <a:noFill/>
                          </a:ln>
                        </pic:spPr>
                      </pic:pic>
                      <wps:wsp>
                        <wps:cNvPr id="217" name="Text Box 2"/>
                        <wps:cNvSpPr txBox="1">
                          <a:spLocks noChangeArrowheads="1"/>
                        </wps:cNvSpPr>
                        <wps:spPr bwMode="auto">
                          <a:xfrm>
                            <a:off x="1132765" y="586854"/>
                            <a:ext cx="689610" cy="664234"/>
                          </a:xfrm>
                          <a:prstGeom prst="rect">
                            <a:avLst/>
                          </a:prstGeom>
                          <a:solidFill>
                            <a:srgbClr val="FFFFFF"/>
                          </a:solidFill>
                          <a:ln w="9525">
                            <a:solidFill>
                              <a:srgbClr val="000000"/>
                            </a:solidFill>
                            <a:miter lim="800000"/>
                            <a:headEnd/>
                            <a:tailEnd/>
                          </a:ln>
                        </wps:spPr>
                        <wps:txbx>
                          <w:txbxContent>
                            <w:p w:rsidR="00AF57C0" w:rsidRPr="00AF57C0" w:rsidRDefault="00AF57C0" w:rsidP="00AF57C0">
                              <w:pPr>
                                <w:pStyle w:val="ProjectMainText"/>
                                <w:jc w:val="center"/>
                                <w:rPr>
                                  <w:sz w:val="18"/>
                                </w:rPr>
                              </w:pPr>
                              <w:r w:rsidRPr="00AF57C0">
                                <w:rPr>
                                  <w:sz w:val="18"/>
                                </w:rPr>
                                <w:t>Input to database process</w:t>
                              </w:r>
                              <w:r>
                                <w:rPr>
                                  <w:sz w:val="18"/>
                                </w:rPr>
                                <w:t xml:space="preserve"> (1)</w:t>
                              </w:r>
                            </w:p>
                          </w:txbxContent>
                        </wps:txbx>
                        <wps:bodyPr rot="0" vert="horz" wrap="square" lIns="91440" tIns="45720" rIns="91440" bIns="45720" anchor="t" anchorCtr="0">
                          <a:noAutofit/>
                        </wps:bodyPr>
                      </wps:wsp>
                    </wpg:wgp>
                  </a:graphicData>
                </a:graphic>
              </wp:anchor>
            </w:drawing>
          </mc:Choice>
          <mc:Fallback>
            <w:pict>
              <v:group id="Group 6" o:spid="_x0000_s1026" style="position:absolute;margin-left:16.4pt;margin-top:11.5pt;width:148.15pt;height:230pt;z-index:251658240" coordsize="18815,2921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width:18815;height:29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">
                  <v:imagedata r:id="rId8" o:title="Input to database"/>
                  <v:path arrowok="t"/>
                </v:shape>
                <v:shapetype id="_x0000_t202" coordsize="21600,21600" o:spt="202" path="m,l,21600r21600,l21600,xe">
                  <v:stroke joinstyle="miter"/>
                  <v:path gradientshapeok="t" o:connecttype="rect"/>
                </v:shapetype>
                <v:shape id="_x0000_s1028" type="#_x0000_t202" style="position:absolute;left:11327;top:5868;width:6896;height:66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">
                  <v:textbox>
                    <w:txbxContent>
                      <w:p w:rsidR="00AF57C0" w:rsidRPr="00AF57C0" w:rsidRDefault="00AF57C0" w:rsidP="00AF57C0">
                        <w:pPr>
                          <w:pStyle w:val="ProjectMainText"/>
                          <w:jc w:val="center"/>
                          <w:rPr>
                            <w:sz w:val="18"/>
                          </w:rPr>
                        </w:pPr>
                        <w:r w:rsidRPr="00AF57C0">
                          <w:rPr>
                            <w:sz w:val="18"/>
                          </w:rPr>
                          <w:t>Input to database process</w:t>
                        </w:r>
                        <w:r>
                          <w:rPr>
                            <w:sz w:val="18"/>
                          </w:rPr>
                          <w:t xml:space="preserve"> (1)</w:t>
                        </w:r>
                      </w:p>
                    </w:txbxContent>
                  </v:textbox>
                </v:shape>
              </v:group>
            </w:pict>
          </mc:Fallback>
        </mc:AlternateContent>
      </w:r>
    </w:p>
    <w:p w:rsidR="00AF57C0" w:rsidRPr="00B26F9E" w:rsidRDefault="00AF57C0" w:rsidP="00B26F9E">
      <w:pPr>
        <w:pStyle w:val="ProjectMainText"/>
        <w:rPr>
          <w:rStyle w:val="Project-SourcesChar"/>
          <w:i w:val="0"/>
          <w:sz w:val="24"/>
        </w:rPr>
      </w:pPr>
    </w:p>
    <w:p w:rsidR="00B26F9E" w:rsidRDefault="00B26F9E" w:rsidP="002F5F2A">
      <w:pPr>
        <w:pStyle w:val="ProjectMainText"/>
        <w:rPr>
          <w:sz w:val="22"/>
        </w:rPr>
      </w:pPr>
    </w:p>
    <w:p w:rsidR="00121BC9" w:rsidRDefault="00121BC9" w:rsidP="002F5F2A">
      <w:pPr>
        <w:pStyle w:val="ProjectMainText"/>
        <w:rPr>
          <w:sz w:val="22"/>
        </w:rPr>
      </w:pPr>
    </w:p>
    <w:p w:rsidR="00121BC9" w:rsidRDefault="00121BC9" w:rsidP="002F5F2A">
      <w:pPr>
        <w:pStyle w:val="ProjectMainText"/>
        <w:rPr>
          <w:sz w:val="22"/>
        </w:rPr>
      </w:pPr>
    </w:p>
    <w:p w:rsidR="00121BC9" w:rsidRDefault="00121BC9" w:rsidP="002F5F2A">
      <w:pPr>
        <w:pStyle w:val="ProjectMainText"/>
        <w:rPr>
          <w:sz w:val="22"/>
        </w:rPr>
      </w:pPr>
    </w:p>
    <w:p w:rsidR="00121BC9" w:rsidRDefault="00121BC9" w:rsidP="002F5F2A">
      <w:pPr>
        <w:pStyle w:val="ProjectMainText"/>
        <w:rPr>
          <w:sz w:val="22"/>
        </w:rPr>
      </w:pPr>
    </w:p>
    <w:p w:rsidR="00121BC9" w:rsidRDefault="00881DB5" w:rsidP="002F5F2A">
      <w:pPr>
        <w:pStyle w:val="ProjectMainText"/>
        <w:rPr>
          <w:sz w:val="22"/>
        </w:rPr>
      </w:pPr>
      <w:r w:rsidRPr="00881DB5">
        <w:rPr>
          <w:noProof/>
          <w:sz w:val="22"/>
          <w:lang w:eastAsia="en-GB"/>
        </w:rPr>
        <mc:AlternateContent>
          <mc:Choice Requires="wps">
            <w:drawing>
              <wp:anchor distT="45720" distB="45720" distL="114300" distR="114300" simplePos="0" relativeHeight="251667456" behindDoc="0" locked="0" layoutInCell="1" allowOverlap="1">
                <wp:simplePos x="0" y="0"/>
                <wp:positionH relativeFrom="margin">
                  <wp:align>right</wp:align>
                </wp:positionH>
                <wp:positionV relativeFrom="paragraph">
                  <wp:posOffset>13631</wp:posOffset>
                </wp:positionV>
                <wp:extent cx="2360930" cy="1404620"/>
                <wp:effectExtent l="0" t="0" r="24130" b="2540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881DB5" w:rsidRPr="00881DB5" w:rsidRDefault="00881DB5" w:rsidP="00881DB5">
                            <w:pPr>
                              <w:jc w:val="center"/>
                              <w:rPr>
                                <w:color w:val="FF0000"/>
                                <w:sz w:val="36"/>
                              </w:rPr>
                            </w:pPr>
                            <w:bookmarkStart w:id="0" w:name="_GoBack"/>
                            <w:r w:rsidRPr="00881DB5">
                              <w:rPr>
                                <w:color w:val="FF0000"/>
                                <w:sz w:val="36"/>
                              </w:rPr>
                              <w:t>API REQUEST FLOWCHART HERE</w:t>
                            </w:r>
                            <w:bookmarkEnd w:id="0"/>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id="Text Box 2" o:spid="_x0000_s1029" type="#_x0000_t202" style="position:absolute;margin-left:134.7pt;margin-top:1.05pt;width:185.9pt;height:110.6pt;z-index:25166745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">
                <v:textbox style="mso-fit-shape-to-text:t">
                  <w:txbxContent>
                    <w:p w:rsidR="00881DB5" w:rsidRPr="00881DB5" w:rsidRDefault="00881DB5" w:rsidP="00881DB5">
                      <w:pPr>
                        <w:jc w:val="center"/>
                        <w:rPr>
                          <w:color w:val="FF0000"/>
                          <w:sz w:val="36"/>
                        </w:rPr>
                      </w:pPr>
                      <w:bookmarkStart w:id="1" w:name="_GoBack"/>
                      <w:r w:rsidRPr="00881DB5">
                        <w:rPr>
                          <w:color w:val="FF0000"/>
                          <w:sz w:val="36"/>
                        </w:rPr>
                        <w:t>API REQUEST FLOWCHART HERE</w:t>
                      </w:r>
                      <w:bookmarkEnd w:id="1"/>
                    </w:p>
                  </w:txbxContent>
                </v:textbox>
                <w10:wrap type="square" anchorx="margin"/>
              </v:shape>
            </w:pict>
          </mc:Fallback>
        </mc:AlternateContent>
      </w:r>
    </w:p>
    <w:p w:rsidR="00881DB5" w:rsidRDefault="00881DB5" w:rsidP="002F5F2A">
      <w:pPr>
        <w:pStyle w:val="ProjectMainText"/>
        <w:rPr>
          <w:sz w:val="22"/>
        </w:rPr>
      </w:pPr>
    </w:p>
    <w:p w:rsidR="00881DB5" w:rsidRDefault="00881DB5" w:rsidP="002F5F2A">
      <w:pPr>
        <w:pStyle w:val="ProjectMainText"/>
        <w:rPr>
          <w:sz w:val="22"/>
        </w:rPr>
      </w:pPr>
    </w:p>
    <w:p w:rsidR="00881DB5" w:rsidRDefault="00881DB5" w:rsidP="002F5F2A">
      <w:pPr>
        <w:pStyle w:val="ProjectMainText"/>
        <w:rPr>
          <w:sz w:val="22"/>
        </w:rPr>
      </w:pPr>
    </w:p>
    <w:p w:rsidR="00881DB5" w:rsidRDefault="00881DB5" w:rsidP="002F5F2A">
      <w:pPr>
        <w:pStyle w:val="ProjectMainText"/>
        <w:rPr>
          <w:sz w:val="22"/>
        </w:rPr>
      </w:pPr>
    </w:p>
    <w:p w:rsidR="00881DB5" w:rsidRDefault="00881DB5" w:rsidP="002F5F2A">
      <w:pPr>
        <w:pStyle w:val="ProjectMainText"/>
        <w:rPr>
          <w:sz w:val="22"/>
        </w:rPr>
      </w:pPr>
    </w:p>
    <w:p w:rsidR="00881DB5" w:rsidRDefault="00881DB5" w:rsidP="002F5F2A">
      <w:pPr>
        <w:pStyle w:val="ProjectMainText"/>
        <w:rPr>
          <w:sz w:val="22"/>
        </w:rPr>
      </w:pPr>
    </w:p>
    <w:p w:rsidR="00881DB5" w:rsidRDefault="00881DB5" w:rsidP="002F5F2A">
      <w:pPr>
        <w:pStyle w:val="ProjectMainText"/>
        <w:rPr>
          <w:sz w:val="22"/>
        </w:rPr>
      </w:pPr>
    </w:p>
    <w:p w:rsidR="00881DB5" w:rsidRDefault="00881DB5" w:rsidP="002F5F2A">
      <w:pPr>
        <w:pStyle w:val="ProjectMainText"/>
        <w:rPr>
          <w:sz w:val="22"/>
        </w:rPr>
      </w:pPr>
    </w:p>
    <w:p w:rsidR="00881DB5" w:rsidRDefault="00881DB5" w:rsidP="002F5F2A">
      <w:pPr>
        <w:pStyle w:val="ProjectMainText"/>
        <w:rPr>
          <w:sz w:val="22"/>
        </w:rPr>
      </w:pPr>
    </w:p>
    <w:p w:rsidR="00881DB5" w:rsidRDefault="00881DB5" w:rsidP="002F5F2A">
      <w:pPr>
        <w:pStyle w:val="ProjectMainText"/>
        <w:rPr>
          <w:sz w:val="22"/>
        </w:rPr>
      </w:pPr>
    </w:p>
    <w:p w:rsidR="00881DB5" w:rsidRDefault="00881DB5" w:rsidP="002F5F2A">
      <w:pPr>
        <w:pStyle w:val="ProjectMainText"/>
        <w:rPr>
          <w:sz w:val="22"/>
        </w:rPr>
      </w:pPr>
    </w:p>
    <w:p w:rsidR="00881DB5" w:rsidRDefault="00881DB5" w:rsidP="002F5F2A">
      <w:pPr>
        <w:pStyle w:val="ProjectMainText"/>
        <w:rPr>
          <w:sz w:val="22"/>
        </w:rPr>
      </w:pPr>
    </w:p>
    <w:p w:rsidR="00881DB5" w:rsidRDefault="00881DB5" w:rsidP="002F5F2A">
      <w:pPr>
        <w:pStyle w:val="ProjectMainText"/>
        <w:rPr>
          <w:sz w:val="22"/>
        </w:rPr>
      </w:pPr>
      <w:r>
        <w:rPr>
          <w:sz w:val="22"/>
        </w:rPr>
        <w:t xml:space="preserve">These flow charts depict the main processes that make up the bulk of this project, above shows the process that takes the users inputs and makes an API request and then saves the data required into a table that will be used later. </w:t>
      </w:r>
    </w:p>
    <w:p w:rsidR="00121BC9" w:rsidRDefault="00121BC9" w:rsidP="002F5F2A">
      <w:pPr>
        <w:pStyle w:val="ProjectMainText"/>
        <w:rPr>
          <w:sz w:val="22"/>
        </w:rPr>
      </w:pPr>
    </w:p>
    <w:p w:rsidR="00121BC9" w:rsidRDefault="00121BC9" w:rsidP="002F5F2A">
      <w:pPr>
        <w:pStyle w:val="ProjectMainText"/>
        <w:rPr>
          <w:sz w:val="22"/>
        </w:rPr>
      </w:pPr>
    </w:p>
    <w:p w:rsidR="00121BC9" w:rsidRDefault="00121BC9" w:rsidP="002F5F2A">
      <w:pPr>
        <w:pStyle w:val="ProjectMainText"/>
        <w:rPr>
          <w:noProof/>
          <w:sz w:val="22"/>
          <w:lang w:eastAsia="en-GB"/>
        </w:rPr>
      </w:pPr>
    </w:p>
    <w:p w:rsidR="00121BC9" w:rsidRPr="00A94EDF" w:rsidRDefault="00881DB5" w:rsidP="002F5F2A">
      <w:pPr>
        <w:pStyle w:val="ProjectMainText"/>
        <w:rPr>
          <w:sz w:val="22"/>
        </w:rPr>
      </w:pPr>
      <w:r>
        <w:rPr>
          <w:noProof/>
          <w:sz w:val="22"/>
          <w:lang w:eastAsia="en-GB"/>
        </w:rPr>
        <mc:AlternateContent>
          <mc:Choice Requires="wps">
            <w:drawing>
              <wp:anchor distT="0" distB="0" distL="114300" distR="114300" simplePos="0" relativeHeight="251664384" behindDoc="0" locked="0" layoutInCell="1" allowOverlap="1">
                <wp:simplePos x="0" y="0"/>
                <wp:positionH relativeFrom="column">
                  <wp:posOffset>1445821</wp:posOffset>
                </wp:positionH>
                <wp:positionV relativeFrom="paragraph">
                  <wp:posOffset>1080655</wp:posOffset>
                </wp:positionV>
                <wp:extent cx="984076" cy="688768"/>
                <wp:effectExtent l="0" t="0" r="26035" b="165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4076" cy="688768"/>
                        </a:xfrm>
                        <a:prstGeom prst="rect">
                          <a:avLst/>
                        </a:prstGeom>
                        <a:solidFill>
                          <a:srgbClr val="FFFFFF"/>
                        </a:solidFill>
                        <a:ln w="9525">
                          <a:solidFill>
                            <a:srgbClr val="000000"/>
                          </a:solidFill>
                          <a:miter lim="800000"/>
                          <a:headEnd/>
                          <a:tailEnd/>
                        </a:ln>
                      </wps:spPr>
                      <wps:txbx>
                        <w:txbxContent>
                          <w:p w:rsidR="003276C0" w:rsidRDefault="003276C0" w:rsidP="003276C0">
                            <w:pPr>
                              <w:pStyle w:val="ProjectMainText"/>
                              <w:jc w:val="center"/>
                              <w:rPr>
                                <w:sz w:val="18"/>
                              </w:rPr>
                            </w:pPr>
                            <w:r>
                              <w:rPr>
                                <w:sz w:val="18"/>
                              </w:rPr>
                              <w:t>Training the neural network process.</w:t>
                            </w:r>
                          </w:p>
                          <w:p w:rsidR="003276C0" w:rsidRPr="00AF57C0" w:rsidRDefault="00881DB5" w:rsidP="003276C0">
                            <w:pPr>
                              <w:pStyle w:val="ProjectMainText"/>
                              <w:jc w:val="center"/>
                              <w:rPr>
                                <w:sz w:val="18"/>
                              </w:rPr>
                            </w:pPr>
                            <w:r>
                              <w:rPr>
                                <w:sz w:val="18"/>
                              </w:rPr>
                              <w:t>(</w:t>
                            </w:r>
                            <w:r w:rsidRPr="00881DB5">
                              <w:rPr>
                                <w:color w:val="FF0000"/>
                                <w:sz w:val="18"/>
                              </w:rPr>
                              <w:t>__</w:t>
                            </w:r>
                            <w:r w:rsidR="003276C0">
                              <w:rPr>
                                <w:sz w:val="18"/>
                              </w:rPr>
                              <w:t>)</w:t>
                            </w:r>
                          </w:p>
                        </w:txbxContent>
                      </wps:txbx>
                      <wps:bodyPr rot="0" vert="horz" wrap="square" lIns="91440" tIns="45720" rIns="91440" bIns="45720" anchor="t" anchorCtr="0">
                        <a:noAutofit/>
                      </wps:bodyPr>
                    </wps:wsp>
                  </a:graphicData>
                </a:graphic>
                <wp14:sizeRelV relativeFrom="margin">
                  <wp14:pctHeight>0</wp14:pctHeight>
                </wp14:sizeRelV>
              </wp:anchor>
            </w:drawing>
          </mc:Choice>
          <mc:Fallback>
            <w:pict>
              <v:shape id="_x0000_s1030" type="#_x0000_t202" style="position:absolute;margin-left:113.85pt;margin-top:85.1pt;width:77.5pt;height:54.2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">
                <v:textbox>
                  <w:txbxContent>
                    <w:p w:rsidR="003276C0" w:rsidRDefault="003276C0" w:rsidP="003276C0">
                      <w:pPr>
                        <w:pStyle w:val="ProjectMainText"/>
                        <w:jc w:val="center"/>
                        <w:rPr>
                          <w:sz w:val="18"/>
                        </w:rPr>
                      </w:pPr>
                      <w:r>
                        <w:rPr>
                          <w:sz w:val="18"/>
                        </w:rPr>
                        <w:t>Training the neural network process.</w:t>
                      </w:r>
                    </w:p>
                    <w:p w:rsidR="003276C0" w:rsidRPr="00AF57C0" w:rsidRDefault="00881DB5" w:rsidP="003276C0">
                      <w:pPr>
                        <w:pStyle w:val="ProjectMainText"/>
                        <w:jc w:val="center"/>
                        <w:rPr>
                          <w:sz w:val="18"/>
                        </w:rPr>
                      </w:pPr>
                      <w:r>
                        <w:rPr>
                          <w:sz w:val="18"/>
                        </w:rPr>
                        <w:t>(</w:t>
                      </w:r>
                      <w:r w:rsidRPr="00881DB5">
                        <w:rPr>
                          <w:color w:val="FF0000"/>
                          <w:sz w:val="18"/>
                        </w:rPr>
                        <w:t>__</w:t>
                      </w:r>
                      <w:r w:rsidR="003276C0">
                        <w:rPr>
                          <w:sz w:val="18"/>
                        </w:rPr>
                        <w:t>)</w:t>
                      </w:r>
                    </w:p>
                  </w:txbxContent>
                </v:textbox>
              </v:shape>
            </w:pict>
          </mc:Fallback>
        </mc:AlternateContent>
      </w:r>
      <w:r>
        <w:rPr>
          <w:noProof/>
          <w:sz w:val="22"/>
          <w:lang w:eastAsia="en-GB"/>
        </w:rPr>
        <w:drawing>
          <wp:anchor distT="0" distB="0" distL="114300" distR="114300" simplePos="0" relativeHeight="251650047" behindDoc="0" locked="0" layoutInCell="1" allowOverlap="1">
            <wp:simplePos x="0" y="0"/>
            <wp:positionH relativeFrom="margin">
              <wp:align>center</wp:align>
            </wp:positionH>
            <wp:positionV relativeFrom="paragraph">
              <wp:posOffset>41</wp:posOffset>
            </wp:positionV>
            <wp:extent cx="6564630" cy="8166100"/>
            <wp:effectExtent l="0" t="0" r="7620" b="6350"/>
            <wp:wrapSquare wrapText="bothSides"/>
            <wp:docPr id="4" name="Picture 4" descr="N:\Downloads\Training the netwo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N:\Downloads\Training the network.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64630" cy="8166100"/>
                    </a:xfrm>
                    <a:prstGeom prst="rect">
                      <a:avLst/>
                    </a:prstGeom>
                    <a:noFill/>
                    <a:ln>
                      <a:noFill/>
                    </a:ln>
                  </pic:spPr>
                </pic:pic>
              </a:graphicData>
            </a:graphic>
          </wp:anchor>
        </w:drawing>
      </w:r>
    </w:p>
    <w:sectPr w:rsidR="00121BC9" w:rsidRPr="00A94ED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FC063F"/>
    <w:multiLevelType w:val="hybridMultilevel"/>
    <w:tmpl w:val="9EA22F08"/>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3C30543"/>
    <w:multiLevelType w:val="hybridMultilevel"/>
    <w:tmpl w:val="621076C0"/>
    <w:lvl w:ilvl="0" w:tplc="8A6E03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50050A4"/>
    <w:multiLevelType w:val="hybridMultilevel"/>
    <w:tmpl w:val="621076C0"/>
    <w:lvl w:ilvl="0" w:tplc="8A6E036A">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148"/>
    <w:rsid w:val="000C1582"/>
    <w:rsid w:val="00116F03"/>
    <w:rsid w:val="00121BC9"/>
    <w:rsid w:val="001A5FC5"/>
    <w:rsid w:val="00223D13"/>
    <w:rsid w:val="00277447"/>
    <w:rsid w:val="002F5F2A"/>
    <w:rsid w:val="003276C0"/>
    <w:rsid w:val="003B5148"/>
    <w:rsid w:val="00404501"/>
    <w:rsid w:val="00430FE0"/>
    <w:rsid w:val="0054120C"/>
    <w:rsid w:val="00552519"/>
    <w:rsid w:val="005B41E7"/>
    <w:rsid w:val="005D5858"/>
    <w:rsid w:val="005E1ECC"/>
    <w:rsid w:val="00753729"/>
    <w:rsid w:val="00783C11"/>
    <w:rsid w:val="007A269A"/>
    <w:rsid w:val="00881DB5"/>
    <w:rsid w:val="0095004A"/>
    <w:rsid w:val="009E155D"/>
    <w:rsid w:val="00A94EDF"/>
    <w:rsid w:val="00AF57C0"/>
    <w:rsid w:val="00B26F9E"/>
    <w:rsid w:val="00B900C6"/>
    <w:rsid w:val="00BA3BDD"/>
    <w:rsid w:val="00C117EA"/>
    <w:rsid w:val="00CB1022"/>
    <w:rsid w:val="00DA3FAE"/>
    <w:rsid w:val="00E2140F"/>
    <w:rsid w:val="00E22744"/>
    <w:rsid w:val="00F34D51"/>
    <w:rsid w:val="00F70D2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47A03B"/>
  <w15:chartTrackingRefBased/>
  <w15:docId w15:val="{3AE4FD18-E2C1-4556-A7BB-484017290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23D13"/>
    <w:pPr>
      <w:jc w:val="both"/>
    </w:pPr>
    <w:rPr>
      <w:rFonts w:eastAsiaTheme="minorHAnsi" w:cstheme="minorBidi"/>
      <w:sz w:val="24"/>
      <w:szCs w:val="22"/>
      <w:lang w:eastAsia="en-US"/>
    </w:rPr>
  </w:style>
  <w:style w:type="paragraph" w:styleId="Heading1">
    <w:name w:val="heading 1"/>
    <w:basedOn w:val="Normal"/>
    <w:next w:val="Normal"/>
    <w:link w:val="Heading1Char"/>
    <w:uiPriority w:val="9"/>
    <w:qFormat/>
    <w:rsid w:val="003B5148"/>
    <w:pPr>
      <w:keepNext/>
      <w:keepLines/>
      <w:spacing w:before="240"/>
      <w:jc w:val="left"/>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ject-Subheading">
    <w:name w:val="Project-Subheading"/>
    <w:basedOn w:val="Heading1"/>
    <w:next w:val="ProjectMainText"/>
    <w:link w:val="Project-SubheadingChar"/>
    <w:qFormat/>
    <w:rsid w:val="003B5148"/>
    <w:rPr>
      <w:rFonts w:ascii="Arial" w:hAnsi="Arial" w:cs="Arial"/>
      <w:color w:val="04003A"/>
      <w:sz w:val="28"/>
    </w:rPr>
  </w:style>
  <w:style w:type="character" w:customStyle="1" w:styleId="Project-SubheadingChar">
    <w:name w:val="Project-Subheading Char"/>
    <w:basedOn w:val="DefaultParagraphFont"/>
    <w:link w:val="Project-Subheading"/>
    <w:rsid w:val="003B5148"/>
    <w:rPr>
      <w:rFonts w:ascii="Arial" w:eastAsiaTheme="majorEastAsia" w:hAnsi="Arial" w:cs="Arial"/>
      <w:color w:val="04003A"/>
      <w:sz w:val="28"/>
      <w:szCs w:val="32"/>
      <w:lang w:eastAsia="en-US"/>
    </w:rPr>
  </w:style>
  <w:style w:type="character" w:customStyle="1" w:styleId="Heading1Char">
    <w:name w:val="Heading 1 Char"/>
    <w:basedOn w:val="DefaultParagraphFont"/>
    <w:link w:val="Heading1"/>
    <w:uiPriority w:val="9"/>
    <w:rsid w:val="003B5148"/>
    <w:rPr>
      <w:rFonts w:asciiTheme="majorHAnsi" w:eastAsiaTheme="majorEastAsia" w:hAnsiTheme="majorHAnsi" w:cstheme="majorBidi"/>
      <w:color w:val="2E74B5" w:themeColor="accent1" w:themeShade="BF"/>
      <w:sz w:val="32"/>
      <w:szCs w:val="32"/>
      <w:lang w:eastAsia="en-US"/>
    </w:rPr>
  </w:style>
  <w:style w:type="paragraph" w:customStyle="1" w:styleId="ProjectMainText">
    <w:name w:val="Project Main Text"/>
    <w:basedOn w:val="Normal"/>
    <w:link w:val="ProjectMainTextChar"/>
    <w:qFormat/>
    <w:rsid w:val="003B5148"/>
    <w:pPr>
      <w:jc w:val="left"/>
    </w:pPr>
    <w:rPr>
      <w:rFonts w:ascii="Arial" w:eastAsia="Times New Roman" w:hAnsi="Arial" w:cs="Arial"/>
      <w:szCs w:val="24"/>
    </w:rPr>
  </w:style>
  <w:style w:type="character" w:customStyle="1" w:styleId="ProjectMainTextChar">
    <w:name w:val="Project Main Text Char"/>
    <w:basedOn w:val="DefaultParagraphFont"/>
    <w:link w:val="ProjectMainText"/>
    <w:rsid w:val="003B5148"/>
    <w:rPr>
      <w:rFonts w:ascii="Arial" w:hAnsi="Arial" w:cs="Arial"/>
      <w:sz w:val="24"/>
      <w:szCs w:val="24"/>
      <w:lang w:eastAsia="en-US"/>
    </w:rPr>
  </w:style>
  <w:style w:type="paragraph" w:customStyle="1" w:styleId="Project-Mini-Subheading">
    <w:name w:val="Project-Mini-Subheading"/>
    <w:basedOn w:val="Project-Subheading"/>
    <w:next w:val="ProjectMainText"/>
    <w:link w:val="Project-Mini-SubheadingChar"/>
    <w:qFormat/>
    <w:rsid w:val="003B5148"/>
    <w:rPr>
      <w:sz w:val="26"/>
    </w:rPr>
  </w:style>
  <w:style w:type="character" w:customStyle="1" w:styleId="Project-Mini-SubheadingChar">
    <w:name w:val="Project-Mini-Subheading Char"/>
    <w:basedOn w:val="Project-SubheadingChar"/>
    <w:link w:val="Project-Mini-Subheading"/>
    <w:rsid w:val="003B5148"/>
    <w:rPr>
      <w:rFonts w:ascii="Arial" w:eastAsiaTheme="majorEastAsia" w:hAnsi="Arial" w:cs="Arial"/>
      <w:color w:val="04003A"/>
      <w:sz w:val="26"/>
      <w:szCs w:val="32"/>
      <w:lang w:eastAsia="en-US"/>
    </w:rPr>
  </w:style>
  <w:style w:type="paragraph" w:customStyle="1" w:styleId="Project-Sources">
    <w:name w:val="Project-Sources"/>
    <w:basedOn w:val="ProjectMainText"/>
    <w:link w:val="Project-SourcesChar"/>
    <w:qFormat/>
    <w:rsid w:val="003B5148"/>
    <w:rPr>
      <w:i/>
      <w:sz w:val="18"/>
    </w:rPr>
  </w:style>
  <w:style w:type="character" w:customStyle="1" w:styleId="Project-SourcesChar">
    <w:name w:val="Project-Sources Char"/>
    <w:basedOn w:val="ProjectMainTextChar"/>
    <w:link w:val="Project-Sources"/>
    <w:rsid w:val="003B5148"/>
    <w:rPr>
      <w:rFonts w:ascii="Arial" w:hAnsi="Arial" w:cs="Arial"/>
      <w:i/>
      <w:sz w:val="18"/>
      <w:szCs w:val="24"/>
      <w:lang w:eastAsia="en-US"/>
    </w:rPr>
  </w:style>
  <w:style w:type="paragraph" w:styleId="ListParagraph">
    <w:name w:val="List Paragraph"/>
    <w:basedOn w:val="Normal"/>
    <w:uiPriority w:val="34"/>
    <w:qFormat/>
    <w:rsid w:val="003B5148"/>
    <w:pPr>
      <w:ind w:left="720"/>
      <w:contextualSpacing/>
    </w:pPr>
  </w:style>
  <w:style w:type="paragraph" w:styleId="NormalWeb">
    <w:name w:val="Normal (Web)"/>
    <w:basedOn w:val="Normal"/>
    <w:uiPriority w:val="99"/>
    <w:semiHidden/>
    <w:unhideWhenUsed/>
    <w:rsid w:val="007A269A"/>
    <w:pPr>
      <w:spacing w:before="100" w:beforeAutospacing="1" w:after="100" w:afterAutospacing="1"/>
      <w:jc w:val="left"/>
    </w:pPr>
    <w:rPr>
      <w:rFonts w:eastAsiaTheme="minorEastAsia" w:cs="Times New Roman"/>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311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Theme2">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A12E28-489C-47C4-A181-1CF1DFF1CB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F4B64AC1</Template>
  <TotalTime>278</TotalTime>
  <Pages>4</Pages>
  <Words>792</Words>
  <Characters>3821</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RM</Company>
  <LinksUpToDate>false</LinksUpToDate>
  <CharactersWithSpaces>4604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Delphi - Page, James</dc:creator>
  <cp:keywords/>
  <dc:description/>
  <cp:lastModifiedBy>Delphi - Page, James</cp:lastModifiedBy>
  <cp:revision>19</cp:revision>
  <dcterms:created xsi:type="dcterms:W3CDTF">2018-10-16T11:00:00Z</dcterms:created>
  <dcterms:modified xsi:type="dcterms:W3CDTF">2018-11-08T15:17:00Z</dcterms:modified>
</cp:coreProperties>
</file>